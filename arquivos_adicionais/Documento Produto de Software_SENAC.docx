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CC6F" w14:textId="0B573912" w:rsidR="00962D70" w:rsidRDefault="0046041B">
      <w:pPr>
        <w:pStyle w:val="Ttulo"/>
        <w:jc w:val="right"/>
      </w:pPr>
      <w:r>
        <w:t>Youtube Video Converter</w:t>
      </w:r>
    </w:p>
    <w:p w14:paraId="47362AE6" w14:textId="77777777" w:rsidR="00962D70" w:rsidRDefault="00F36515">
      <w:pPr>
        <w:pStyle w:val="Ttulo"/>
        <w:jc w:val="right"/>
      </w:pPr>
      <w:r>
        <w:t>Documento de Produto de Software</w:t>
      </w:r>
    </w:p>
    <w:p w14:paraId="672A6659" w14:textId="77777777" w:rsidR="00962D70" w:rsidRDefault="00962D70">
      <w:pPr>
        <w:pStyle w:val="Ttulo"/>
        <w:jc w:val="right"/>
      </w:pPr>
    </w:p>
    <w:p w14:paraId="335FA6FC" w14:textId="77777777" w:rsidR="00962D70" w:rsidRDefault="00962D70">
      <w:pPr>
        <w:pStyle w:val="Ttulo"/>
        <w:jc w:val="right"/>
        <w:rPr>
          <w:sz w:val="28"/>
        </w:rPr>
      </w:pPr>
      <w:r>
        <w:rPr>
          <w:sz w:val="28"/>
          <w:lang w:val="pt-BR"/>
        </w:rPr>
        <w:t xml:space="preserve">Versão </w:t>
      </w:r>
      <w:r w:rsidR="00C4188B">
        <w:rPr>
          <w:sz w:val="28"/>
          <w:lang w:val="pt-BR"/>
        </w:rPr>
        <w:t>&lt;1.0&gt;</w:t>
      </w:r>
    </w:p>
    <w:p w14:paraId="0A37501D" w14:textId="77777777" w:rsidR="00962D70" w:rsidRDefault="00962D70"/>
    <w:p w14:paraId="5DAB6C7B" w14:textId="77777777" w:rsidR="00962D70" w:rsidRDefault="00962D70">
      <w:pPr>
        <w:pStyle w:val="Corpodetexto"/>
        <w:rPr>
          <w:lang w:val="fr-FR"/>
        </w:rPr>
      </w:pPr>
    </w:p>
    <w:p w14:paraId="624A0553" w14:textId="77777777" w:rsidR="0046041B" w:rsidRPr="0046041B" w:rsidRDefault="0046041B" w:rsidP="0046041B">
      <w:pPr>
        <w:ind w:left="2880"/>
        <w:rPr>
          <w:rFonts w:ascii="Arial" w:hAnsi="Arial" w:cs="Arial"/>
          <w:sz w:val="36"/>
          <w:szCs w:val="36"/>
          <w:lang w:val="fr-FR"/>
        </w:rPr>
        <w:sectPr w:rsidR="0046041B" w:rsidRPr="0046041B">
          <w:headerReference w:type="default" r:id="rId10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  <w:r w:rsidRPr="0046041B">
        <w:rPr>
          <w:rFonts w:ascii="Arial" w:hAnsi="Arial" w:cs="Arial"/>
          <w:sz w:val="36"/>
          <w:szCs w:val="36"/>
          <w:lang w:val="fr-FR"/>
        </w:rPr>
        <w:fldChar w:fldCharType="begin"/>
      </w:r>
      <w:r w:rsidRPr="0046041B">
        <w:rPr>
          <w:rFonts w:ascii="Arial" w:hAnsi="Arial" w:cs="Arial"/>
          <w:sz w:val="36"/>
          <w:szCs w:val="36"/>
          <w:lang w:val="fr-FR"/>
        </w:rPr>
        <w:instrText xml:space="preserve"> HYPERLINK "https://github.com/PachukanisProgramador/YoutubeVideoConverter.git</w:instrText>
      </w:r>
    </w:p>
    <w:p w14:paraId="4CBB227C" w14:textId="77777777" w:rsidR="0046041B" w:rsidRPr="0046041B" w:rsidRDefault="0046041B" w:rsidP="0046041B">
      <w:pPr>
        <w:ind w:left="2880"/>
        <w:rPr>
          <w:rStyle w:val="Hyperlink"/>
          <w:rFonts w:ascii="Arial" w:hAnsi="Arial" w:cs="Arial"/>
          <w:sz w:val="36"/>
          <w:szCs w:val="36"/>
          <w:lang w:val="fr-FR"/>
        </w:rPr>
        <w:sectPr w:rsidR="0046041B" w:rsidRPr="0046041B">
          <w:headerReference w:type="default" r:id="rId11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  <w:r w:rsidRPr="0046041B">
        <w:rPr>
          <w:rFonts w:ascii="Arial" w:hAnsi="Arial" w:cs="Arial"/>
          <w:sz w:val="36"/>
          <w:szCs w:val="36"/>
          <w:lang w:val="fr-FR"/>
        </w:rPr>
        <w:instrText xml:space="preserve">" </w:instrText>
      </w:r>
      <w:r w:rsidRPr="0046041B">
        <w:rPr>
          <w:rFonts w:ascii="Arial" w:hAnsi="Arial" w:cs="Arial"/>
          <w:sz w:val="36"/>
          <w:szCs w:val="36"/>
          <w:lang w:val="fr-FR"/>
        </w:rPr>
      </w:r>
      <w:r w:rsidRPr="0046041B">
        <w:rPr>
          <w:rFonts w:ascii="Arial" w:hAnsi="Arial" w:cs="Arial"/>
          <w:sz w:val="36"/>
          <w:szCs w:val="36"/>
          <w:lang w:val="fr-FR"/>
        </w:rPr>
        <w:fldChar w:fldCharType="separate"/>
      </w:r>
      <w:r w:rsidRPr="0046041B">
        <w:rPr>
          <w:rStyle w:val="Hyperlink"/>
          <w:rFonts w:ascii="Arial" w:hAnsi="Arial" w:cs="Arial"/>
          <w:sz w:val="36"/>
          <w:szCs w:val="36"/>
          <w:lang w:val="fr-FR"/>
        </w:rPr>
        <w:t>https://github.com/PachukanisProgramador/YoutubeVideoConverter.git</w:t>
      </w:r>
    </w:p>
    <w:p w14:paraId="0CED6268" w14:textId="4226C703" w:rsidR="00962D70" w:rsidRDefault="0046041B">
      <w:pPr>
        <w:pStyle w:val="Ttulo"/>
        <w:rPr>
          <w:lang w:val="fr-FR"/>
        </w:rPr>
      </w:pPr>
      <w:r w:rsidRPr="0046041B">
        <w:rPr>
          <w:rFonts w:cs="Arial"/>
          <w:lang w:val="fr-FR"/>
        </w:rPr>
        <w:lastRenderedPageBreak/>
        <w:fldChar w:fldCharType="end"/>
      </w:r>
      <w:r w:rsidR="00962D70">
        <w:rPr>
          <w:lang w:val="pt-BR"/>
        </w:rPr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2D70" w14:paraId="5762ED0E" w14:textId="77777777" w:rsidTr="4114F80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59785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70D07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251CE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20DDC" w14:textId="77777777" w:rsidR="00962D70" w:rsidRDefault="00962D70">
            <w:pPr>
              <w:pStyle w:val="Tabletext"/>
              <w:jc w:val="center"/>
              <w:rPr>
                <w:b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962D70" w14:paraId="47442AC3" w14:textId="77777777" w:rsidTr="4114F80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3E121" w14:textId="4F7082CA" w:rsidR="00962D70" w:rsidRDefault="00C4188B">
            <w:pPr>
              <w:pStyle w:val="Tabletext"/>
            </w:pPr>
            <w:r w:rsidRPr="00C4188B">
              <w:rPr>
                <w:lang w:val="pt-BR"/>
              </w:rPr>
              <w:t>&lt;</w:t>
            </w:r>
            <w:r w:rsidR="000D5E8A">
              <w:rPr>
                <w:lang w:val="pt-BR"/>
              </w:rPr>
              <w:t>06</w:t>
            </w:r>
            <w:r w:rsidRPr="00C4188B">
              <w:rPr>
                <w:lang w:val="pt-BR"/>
              </w:rPr>
              <w:t>/0</w:t>
            </w:r>
            <w:r w:rsidR="000D5E8A">
              <w:rPr>
                <w:lang w:val="pt-BR"/>
              </w:rPr>
              <w:t>7</w:t>
            </w:r>
            <w:r w:rsidRPr="00C4188B">
              <w:rPr>
                <w:lang w:val="pt-BR"/>
              </w:rPr>
              <w:t>/22&gt;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EDAA3" w14:textId="77777777" w:rsidR="00962D70" w:rsidRDefault="00962D7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</w:t>
            </w:r>
            <w:r w:rsidR="00C4188B">
              <w:rPr>
                <w:lang w:val="pt-BR"/>
              </w:rPr>
              <w:t>1.0</w:t>
            </w:r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B1EA8" w14:textId="118AB41C" w:rsidR="00962D70" w:rsidRDefault="00962D7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</w:t>
            </w:r>
            <w:r w:rsidR="00C4188B" w:rsidRPr="00C4188B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Caso de uso responsável </w:t>
            </w:r>
            <w:r w:rsidR="00B91675" w:rsidRPr="00C4188B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por </w:t>
            </w:r>
            <w:r w:rsidR="000D5E8A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baixar o link inserido pelo usuário</w:t>
            </w:r>
            <w:r>
              <w:rPr>
                <w:lang w:val="pt-BR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6450F" w14:textId="15A6741E" w:rsidR="00962D70" w:rsidRDefault="00962D70">
            <w:pPr>
              <w:pStyle w:val="Tabletext"/>
            </w:pPr>
            <w:r>
              <w:rPr>
                <w:lang w:val="pt-BR"/>
              </w:rPr>
              <w:t>&lt;</w:t>
            </w:r>
            <w:r w:rsidR="00740DA7">
              <w:rPr>
                <w:lang w:val="pt-BR"/>
              </w:rPr>
              <w:t>Thiago Lutten Leitão</w:t>
            </w:r>
            <w:r>
              <w:rPr>
                <w:lang w:val="pt-BR"/>
              </w:rPr>
              <w:t>&gt;</w:t>
            </w:r>
          </w:p>
        </w:tc>
      </w:tr>
      <w:tr w:rsidR="00962D70" w14:paraId="6A05A809" w14:textId="77777777" w:rsidTr="4114F80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9BBE3" w14:textId="729F7764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8F396" w14:textId="6EA2772E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3D3EC" w14:textId="5A37359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B940D" w14:textId="733D4516" w:rsidR="00962D70" w:rsidRDefault="00962D70">
            <w:pPr>
              <w:pStyle w:val="Tabletext"/>
            </w:pPr>
          </w:p>
        </w:tc>
      </w:tr>
      <w:tr w:rsidR="00962D70" w14:paraId="0E27B00A" w14:textId="77777777" w:rsidTr="4114F80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61E4C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AFD9C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4D5A5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EC669" w14:textId="77777777" w:rsidR="00962D70" w:rsidRDefault="00962D70">
            <w:pPr>
              <w:pStyle w:val="Tabletext"/>
            </w:pPr>
          </w:p>
        </w:tc>
      </w:tr>
      <w:tr w:rsidR="00962D70" w14:paraId="3656B9AB" w14:textId="77777777" w:rsidTr="4114F80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B0818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F31CB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28261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86C05" w14:textId="77777777" w:rsidR="00962D70" w:rsidRDefault="00962D70">
            <w:pPr>
              <w:pStyle w:val="Tabletext"/>
            </w:pPr>
          </w:p>
        </w:tc>
      </w:tr>
    </w:tbl>
    <w:p w14:paraId="4101652C" w14:textId="77777777" w:rsidR="00962D70" w:rsidRDefault="00962D70"/>
    <w:p w14:paraId="0C7BDB03" w14:textId="77777777" w:rsidR="00962D70" w:rsidRDefault="00962D70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5CF8B336" w14:textId="77777777" w:rsidR="00962D70" w:rsidRDefault="00962D70">
      <w:pPr>
        <w:pStyle w:val="Sumrio1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DF819" w14:textId="77777777" w:rsidR="00962D70" w:rsidRDefault="00962D70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Catálogo de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489144" w14:textId="77777777" w:rsidR="00962D70" w:rsidRDefault="00962D70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  <w:t>Nome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EC142C" w14:textId="77777777" w:rsidR="00962D70" w:rsidRDefault="00962D70">
      <w:pPr>
        <w:pStyle w:val="Sumrio2"/>
        <w:tabs>
          <w:tab w:val="left" w:pos="864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424E89" w14:textId="77777777" w:rsidR="00962D70" w:rsidRDefault="00962D70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E36121" w14:textId="77777777" w:rsidR="00C674F3" w:rsidRDefault="00962D70">
      <w:pPr>
        <w:pStyle w:val="Sumrio2"/>
        <w:tabs>
          <w:tab w:val="left" w:pos="864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 w:rsidR="00C674F3">
        <w:rPr>
          <w:noProof/>
        </w:rPr>
        <w:t>Breve descrição</w:t>
      </w:r>
    </w:p>
    <w:p w14:paraId="6F9F8095" w14:textId="0B5CCE7B" w:rsidR="00962D70" w:rsidRDefault="00C674F3">
      <w:pPr>
        <w:pStyle w:val="Sumrio2"/>
        <w:tabs>
          <w:tab w:val="left" w:pos="864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Fluxo Básico</w:t>
      </w:r>
      <w:r w:rsidR="00962D70">
        <w:rPr>
          <w:noProof/>
        </w:rPr>
        <w:tab/>
      </w:r>
      <w:r w:rsidR="00962D70">
        <w:rPr>
          <w:noProof/>
        </w:rPr>
        <w:fldChar w:fldCharType="begin"/>
      </w:r>
      <w:r w:rsidR="00962D70">
        <w:rPr>
          <w:noProof/>
        </w:rPr>
        <w:instrText xml:space="preserve"> PAGEREF _Toc127864146 \h </w:instrText>
      </w:r>
      <w:r w:rsidR="00962D70">
        <w:rPr>
          <w:noProof/>
        </w:rPr>
      </w:r>
      <w:r w:rsidR="00962D70">
        <w:rPr>
          <w:noProof/>
        </w:rPr>
        <w:fldChar w:fldCharType="separate"/>
      </w:r>
      <w:r w:rsidR="00962D70">
        <w:rPr>
          <w:noProof/>
        </w:rPr>
        <w:t>4</w:t>
      </w:r>
      <w:r w:rsidR="00962D70">
        <w:rPr>
          <w:noProof/>
        </w:rPr>
        <w:fldChar w:fldCharType="end"/>
      </w:r>
    </w:p>
    <w:p w14:paraId="465E78C7" w14:textId="185A3449" w:rsidR="00962D70" w:rsidRDefault="00962D70">
      <w:pPr>
        <w:pStyle w:val="Sumrio2"/>
        <w:tabs>
          <w:tab w:val="left" w:pos="864"/>
        </w:tabs>
        <w:rPr>
          <w:noProof/>
        </w:rPr>
      </w:pPr>
      <w:r>
        <w:rPr>
          <w:noProof/>
        </w:rPr>
        <w:t>4.</w:t>
      </w:r>
      <w:r w:rsidR="00C674F3">
        <w:rPr>
          <w:noProof/>
        </w:rPr>
        <w:t>3</w:t>
      </w:r>
      <w:r>
        <w:rPr>
          <w:noProof/>
        </w:rPr>
        <w:tab/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89E952" w14:textId="797124F3" w:rsidR="00962D70" w:rsidRDefault="00962D70">
      <w:pPr>
        <w:pStyle w:val="Sumrio3"/>
        <w:rPr>
          <w:noProof/>
        </w:rPr>
      </w:pPr>
      <w:r>
        <w:rPr>
          <w:noProof/>
        </w:rPr>
        <w:t>4.</w:t>
      </w:r>
      <w:r w:rsidR="00C674F3">
        <w:rPr>
          <w:noProof/>
        </w:rPr>
        <w:t>3</w:t>
      </w:r>
      <w:r>
        <w:rPr>
          <w:noProof/>
        </w:rPr>
        <w:t>.1. &lt; Primeiro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_Toc127864148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6300CA" w14:textId="77777777" w:rsidR="00C674F3" w:rsidRDefault="00962D70">
      <w:pPr>
        <w:pStyle w:val="Sumrio3"/>
        <w:rPr>
          <w:noProof/>
        </w:rPr>
      </w:pPr>
      <w:r>
        <w:rPr>
          <w:noProof/>
        </w:rPr>
        <w:t>4.</w:t>
      </w:r>
      <w:r w:rsidR="00C674F3">
        <w:rPr>
          <w:noProof/>
        </w:rPr>
        <w:t>3</w:t>
      </w:r>
      <w:r>
        <w:rPr>
          <w:noProof/>
        </w:rPr>
        <w:t>.2. &lt; Segundo Fluxo Alternativo &gt;</w:t>
      </w:r>
    </w:p>
    <w:p w14:paraId="6C469B7D" w14:textId="77777777" w:rsidR="00BB1F63" w:rsidRDefault="00C674F3">
      <w:pPr>
        <w:pStyle w:val="Sumrio3"/>
        <w:rPr>
          <w:noProof/>
        </w:rPr>
      </w:pPr>
      <w:r>
        <w:rPr>
          <w:noProof/>
        </w:rPr>
        <w:t>4.3.3. &lt; Terceiro Fluxo Alternativo &gt;</w:t>
      </w:r>
    </w:p>
    <w:p w14:paraId="4E270EC7" w14:textId="28A8AFF5" w:rsidR="00962D70" w:rsidRDefault="00BB1F63">
      <w:pPr>
        <w:pStyle w:val="Sumrio3"/>
        <w:rPr>
          <w:noProof/>
        </w:rPr>
      </w:pPr>
      <w:r>
        <w:rPr>
          <w:noProof/>
        </w:rPr>
        <w:t>4.3.</w:t>
      </w:r>
      <w:r>
        <w:rPr>
          <w:noProof/>
        </w:rPr>
        <w:t>4</w:t>
      </w:r>
      <w:r>
        <w:rPr>
          <w:noProof/>
        </w:rPr>
        <w:t xml:space="preserve">. &lt; </w:t>
      </w:r>
      <w:r>
        <w:rPr>
          <w:noProof/>
        </w:rPr>
        <w:t>Quarto</w:t>
      </w:r>
      <w:r>
        <w:rPr>
          <w:noProof/>
        </w:rPr>
        <w:t xml:space="preserve"> Fluxo Alternativo &gt;</w:t>
      </w:r>
      <w:r w:rsidR="00962D70">
        <w:rPr>
          <w:noProof/>
        </w:rPr>
        <w:tab/>
      </w:r>
      <w:r w:rsidR="00962D70">
        <w:rPr>
          <w:noProof/>
        </w:rPr>
        <w:fldChar w:fldCharType="begin"/>
      </w:r>
      <w:r w:rsidR="00962D70">
        <w:rPr>
          <w:noProof/>
        </w:rPr>
        <w:instrText xml:space="preserve"> PAGEREF _Toc127864149 \h </w:instrText>
      </w:r>
      <w:r w:rsidR="00962D70">
        <w:rPr>
          <w:noProof/>
        </w:rPr>
      </w:r>
      <w:r w:rsidR="00962D70">
        <w:rPr>
          <w:noProof/>
        </w:rPr>
        <w:fldChar w:fldCharType="separate"/>
      </w:r>
      <w:r w:rsidR="00962D70">
        <w:rPr>
          <w:noProof/>
        </w:rPr>
        <w:t>4</w:t>
      </w:r>
      <w:r w:rsidR="00962D70">
        <w:rPr>
          <w:noProof/>
        </w:rPr>
        <w:fldChar w:fldCharType="end"/>
      </w:r>
    </w:p>
    <w:p w14:paraId="42E1B16B" w14:textId="77777777" w:rsidR="00962D70" w:rsidRDefault="00F36515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5</w:t>
      </w:r>
      <w:r w:rsidR="00962D70">
        <w:rPr>
          <w:noProof/>
        </w:rPr>
        <w:t>.</w:t>
      </w:r>
      <w:r w:rsidR="00962D70">
        <w:rPr>
          <w:noProof/>
        </w:rPr>
        <w:tab/>
        <w:t>Pré-condições</w:t>
      </w:r>
      <w:r w:rsidR="00962D70">
        <w:rPr>
          <w:noProof/>
        </w:rPr>
        <w:tab/>
      </w:r>
      <w:r w:rsidR="00962D70">
        <w:rPr>
          <w:noProof/>
        </w:rPr>
        <w:fldChar w:fldCharType="begin"/>
      </w:r>
      <w:r w:rsidR="00962D70">
        <w:rPr>
          <w:noProof/>
        </w:rPr>
        <w:instrText xml:space="preserve"> PAGEREF _Toc127864151 \h </w:instrText>
      </w:r>
      <w:r w:rsidR="00962D70">
        <w:rPr>
          <w:noProof/>
        </w:rPr>
      </w:r>
      <w:r w:rsidR="00962D70">
        <w:rPr>
          <w:noProof/>
        </w:rPr>
        <w:fldChar w:fldCharType="separate"/>
      </w:r>
      <w:r w:rsidR="00962D70">
        <w:rPr>
          <w:noProof/>
        </w:rPr>
        <w:t>5</w:t>
      </w:r>
      <w:r w:rsidR="00962D70">
        <w:rPr>
          <w:noProof/>
        </w:rPr>
        <w:fldChar w:fldCharType="end"/>
      </w:r>
    </w:p>
    <w:p w14:paraId="651732CE" w14:textId="77777777" w:rsidR="00962D70" w:rsidRDefault="00F36515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6</w:t>
      </w:r>
      <w:r w:rsidR="00962D70">
        <w:rPr>
          <w:noProof/>
        </w:rPr>
        <w:t>.</w:t>
      </w:r>
      <w:r w:rsidR="00962D70">
        <w:rPr>
          <w:noProof/>
        </w:rPr>
        <w:tab/>
        <w:t>Pós-condições</w:t>
      </w:r>
      <w:r w:rsidR="00962D70">
        <w:rPr>
          <w:noProof/>
        </w:rPr>
        <w:tab/>
      </w:r>
      <w:r w:rsidR="00962D70">
        <w:rPr>
          <w:noProof/>
        </w:rPr>
        <w:fldChar w:fldCharType="begin"/>
      </w:r>
      <w:r w:rsidR="00962D70">
        <w:rPr>
          <w:noProof/>
        </w:rPr>
        <w:instrText xml:space="preserve"> PAGEREF _Toc127864152 \h </w:instrText>
      </w:r>
      <w:r w:rsidR="00962D70">
        <w:rPr>
          <w:noProof/>
        </w:rPr>
      </w:r>
      <w:r w:rsidR="00962D70">
        <w:rPr>
          <w:noProof/>
        </w:rPr>
        <w:fldChar w:fldCharType="separate"/>
      </w:r>
      <w:r w:rsidR="00962D70">
        <w:rPr>
          <w:noProof/>
        </w:rPr>
        <w:t>5</w:t>
      </w:r>
      <w:r w:rsidR="00962D70">
        <w:rPr>
          <w:noProof/>
        </w:rPr>
        <w:fldChar w:fldCharType="end"/>
      </w:r>
    </w:p>
    <w:p w14:paraId="4B99056E" w14:textId="77777777" w:rsidR="00962D70" w:rsidRDefault="00962D70">
      <w:pPr>
        <w:pStyle w:val="Ttulo"/>
      </w:pPr>
      <w:r>
        <w:fldChar w:fldCharType="end"/>
      </w:r>
      <w:r>
        <w:br w:type="page"/>
      </w:r>
    </w:p>
    <w:p w14:paraId="76A3105D" w14:textId="77777777" w:rsidR="00A70CA3" w:rsidRDefault="00A70CA3">
      <w:pPr>
        <w:pStyle w:val="Ttulo1"/>
        <w:ind w:left="1080" w:hanging="360"/>
      </w:pPr>
      <w:bookmarkStart w:id="0" w:name="_Toc127864141"/>
      <w:r>
        <w:lastRenderedPageBreak/>
        <w:t>Fluxograma</w:t>
      </w:r>
    </w:p>
    <w:p w14:paraId="3E62712F" w14:textId="77777777" w:rsidR="00A70CA3" w:rsidRDefault="00A70CA3" w:rsidP="00A70CA3">
      <w:pPr>
        <w:pStyle w:val="InfoBlue"/>
        <w:ind w:left="1440"/>
      </w:pPr>
      <w:r>
        <w:t xml:space="preserve">            [Fluxograma.]</w:t>
      </w:r>
    </w:p>
    <w:p w14:paraId="1299C43A" w14:textId="77777777" w:rsidR="00A70CA3" w:rsidRPr="00A70CA3" w:rsidRDefault="00A70CA3" w:rsidP="00A70CA3"/>
    <w:p w14:paraId="2BA13E5A" w14:textId="77777777" w:rsidR="00962D70" w:rsidRDefault="00962D70">
      <w:pPr>
        <w:pStyle w:val="Ttulo1"/>
        <w:ind w:left="1080" w:hanging="360"/>
      </w:pPr>
      <w:r>
        <w:rPr>
          <w:lang w:val="pt-BR"/>
        </w:rPr>
        <w:t>Diagrama de Caso de Uso</w:t>
      </w:r>
      <w:bookmarkEnd w:id="0"/>
    </w:p>
    <w:p w14:paraId="3002B201" w14:textId="77777777" w:rsidR="00267D5B" w:rsidRPr="00267D5B" w:rsidRDefault="00267D5B" w:rsidP="00267D5B">
      <w:pPr>
        <w:pStyle w:val="Ttulo1"/>
        <w:numPr>
          <w:ilvl w:val="0"/>
          <w:numId w:val="0"/>
        </w:numPr>
        <w:ind w:left="1080"/>
      </w:pPr>
      <w:bookmarkStart w:id="1" w:name="_Toc127864142"/>
      <w:r w:rsidRPr="00267D5B">
        <w:rPr>
          <w:rFonts w:ascii="Times New Roman" w:hAnsi="Times New Roman"/>
          <w:b w:val="0"/>
          <w:bCs w:val="0"/>
          <w:i/>
          <w:color w:val="0000FF"/>
        </w:rPr>
        <w:t xml:space="preserve">Caso de uso responsável por baixar o link inserido pelo usuário </w:t>
      </w:r>
    </w:p>
    <w:p w14:paraId="1555485E" w14:textId="2D945EB9" w:rsidR="00962D70" w:rsidRDefault="00962D70">
      <w:pPr>
        <w:pStyle w:val="Ttulo1"/>
        <w:ind w:left="1080" w:hanging="360"/>
      </w:pPr>
      <w:r>
        <w:rPr>
          <w:lang w:val="pt-BR"/>
        </w:rPr>
        <w:t>Catálogo de Atores</w:t>
      </w:r>
      <w:bookmarkEnd w:id="1"/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4750"/>
      </w:tblGrid>
      <w:tr w:rsidR="00962D70" w14:paraId="73C7D138" w14:textId="77777777">
        <w:tc>
          <w:tcPr>
            <w:tcW w:w="3687" w:type="dxa"/>
          </w:tcPr>
          <w:p w14:paraId="0170BDD9" w14:textId="77777777" w:rsidR="00962D70" w:rsidRDefault="00962D70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4750" w:type="dxa"/>
          </w:tcPr>
          <w:p w14:paraId="73189CF2" w14:textId="77777777" w:rsidR="00962D70" w:rsidRDefault="00962D70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Descrição </w:t>
            </w:r>
          </w:p>
        </w:tc>
      </w:tr>
      <w:tr w:rsidR="00962D70" w14:paraId="2D46FA10" w14:textId="77777777">
        <w:tc>
          <w:tcPr>
            <w:tcW w:w="3687" w:type="dxa"/>
          </w:tcPr>
          <w:p w14:paraId="20326C95" w14:textId="77777777" w:rsidR="00962D70" w:rsidRDefault="00962D70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>[</w:t>
            </w:r>
            <w:r w:rsidR="00C4188B">
              <w:rPr>
                <w:i/>
                <w:color w:val="0000FF"/>
                <w:lang w:val="pt-BR"/>
              </w:rPr>
              <w:t>Usuário</w:t>
            </w:r>
            <w:r>
              <w:rPr>
                <w:i/>
                <w:color w:val="0000FF"/>
                <w:lang w:val="pt-BR"/>
              </w:rPr>
              <w:t>]</w:t>
            </w:r>
          </w:p>
        </w:tc>
        <w:tc>
          <w:tcPr>
            <w:tcW w:w="4750" w:type="dxa"/>
          </w:tcPr>
          <w:p w14:paraId="4AD6F9DF" w14:textId="15E6D15E" w:rsidR="00962D70" w:rsidRDefault="00962D70">
            <w:pPr>
              <w:pStyle w:val="Corpodetexto"/>
              <w:ind w:left="0"/>
              <w:rPr>
                <w:i/>
                <w:color w:val="0000FF"/>
                <w:lang w:val="pt-BR"/>
              </w:rPr>
            </w:pPr>
            <w:r>
              <w:rPr>
                <w:i/>
                <w:color w:val="0000FF"/>
                <w:lang w:val="pt-BR"/>
              </w:rPr>
              <w:t>[</w:t>
            </w:r>
            <w:r w:rsidR="00C4188B">
              <w:rPr>
                <w:i/>
                <w:color w:val="0000FF"/>
                <w:lang w:val="pt-BR"/>
              </w:rPr>
              <w:t xml:space="preserve">Usuário responsável por </w:t>
            </w:r>
            <w:r w:rsidR="00267D5B">
              <w:rPr>
                <w:i/>
                <w:color w:val="0000FF"/>
                <w:lang w:val="pt-BR"/>
              </w:rPr>
              <w:t>inserir o link</w:t>
            </w:r>
            <w:r>
              <w:rPr>
                <w:i/>
                <w:color w:val="0000FF"/>
                <w:lang w:val="pt-BR"/>
              </w:rPr>
              <w:t>]</w:t>
            </w:r>
          </w:p>
        </w:tc>
      </w:tr>
      <w:tr w:rsidR="00962D70" w14:paraId="4DDBEF00" w14:textId="77777777">
        <w:tc>
          <w:tcPr>
            <w:tcW w:w="3687" w:type="dxa"/>
          </w:tcPr>
          <w:p w14:paraId="3461D779" w14:textId="77777777" w:rsidR="00962D70" w:rsidRDefault="00962D70">
            <w:pPr>
              <w:pStyle w:val="Corpodetexto"/>
              <w:ind w:left="0"/>
            </w:pPr>
          </w:p>
        </w:tc>
        <w:tc>
          <w:tcPr>
            <w:tcW w:w="4750" w:type="dxa"/>
          </w:tcPr>
          <w:p w14:paraId="3CF2D8B6" w14:textId="77777777" w:rsidR="00962D70" w:rsidRDefault="00962D70">
            <w:pPr>
              <w:pStyle w:val="Corpodetexto"/>
              <w:ind w:left="0"/>
            </w:pPr>
          </w:p>
        </w:tc>
      </w:tr>
      <w:tr w:rsidR="00962D70" w14:paraId="0FB78278" w14:textId="77777777">
        <w:tc>
          <w:tcPr>
            <w:tcW w:w="3687" w:type="dxa"/>
          </w:tcPr>
          <w:p w14:paraId="1FC39945" w14:textId="77777777" w:rsidR="00962D70" w:rsidRDefault="00962D70">
            <w:pPr>
              <w:pStyle w:val="Corpodetexto"/>
              <w:ind w:left="0"/>
            </w:pPr>
          </w:p>
        </w:tc>
        <w:tc>
          <w:tcPr>
            <w:tcW w:w="4750" w:type="dxa"/>
          </w:tcPr>
          <w:p w14:paraId="0562CB0E" w14:textId="77777777" w:rsidR="00962D70" w:rsidRDefault="00962D70">
            <w:pPr>
              <w:pStyle w:val="Corpodetexto"/>
              <w:ind w:left="0"/>
            </w:pPr>
          </w:p>
        </w:tc>
      </w:tr>
    </w:tbl>
    <w:p w14:paraId="34CE0A41" w14:textId="77777777" w:rsidR="00962D70" w:rsidRDefault="00962D70">
      <w:pPr>
        <w:pStyle w:val="Corpodetexto"/>
      </w:pPr>
    </w:p>
    <w:p w14:paraId="1FF98A8C" w14:textId="77777777" w:rsidR="00962D70" w:rsidRDefault="00962D70">
      <w:pPr>
        <w:pStyle w:val="Ttulo1"/>
        <w:ind w:left="1080" w:hanging="360"/>
      </w:pPr>
      <w:bookmarkStart w:id="2" w:name="_Toc127864143"/>
      <w:bookmarkStart w:id="3" w:name="_Toc425054504"/>
      <w:bookmarkStart w:id="4" w:name="_Toc423410238"/>
      <w:r>
        <w:rPr>
          <w:lang w:val="pt-BR"/>
        </w:rPr>
        <w:t>Nome do Caso de Uso</w:t>
      </w:r>
      <w:bookmarkEnd w:id="2"/>
      <w:r>
        <w:t xml:space="preserve"> </w:t>
      </w:r>
    </w:p>
    <w:p w14:paraId="0961D0DA" w14:textId="77777777" w:rsidR="00962D70" w:rsidRDefault="00962D70">
      <w:pPr>
        <w:pStyle w:val="Ttulo2"/>
        <w:ind w:firstLine="414"/>
      </w:pPr>
      <w:bookmarkStart w:id="5" w:name="_Toc127864144"/>
      <w:r>
        <w:rPr>
          <w:lang w:val="pt-BR"/>
        </w:rPr>
        <w:t>Breve Descrição</w:t>
      </w:r>
      <w:bookmarkEnd w:id="3"/>
      <w:bookmarkEnd w:id="4"/>
      <w:bookmarkEnd w:id="5"/>
    </w:p>
    <w:p w14:paraId="1B56BF69" w14:textId="25773EFF" w:rsidR="00C4188B" w:rsidRPr="00267D5B" w:rsidRDefault="00267D5B" w:rsidP="00267D5B">
      <w:pPr>
        <w:pStyle w:val="Ttulo1"/>
        <w:numPr>
          <w:ilvl w:val="0"/>
          <w:numId w:val="0"/>
        </w:numPr>
        <w:ind w:left="1080"/>
      </w:pPr>
      <w:bookmarkStart w:id="6" w:name="_Toc425054506"/>
      <w:bookmarkStart w:id="7" w:name="_Toc423410240"/>
      <w:bookmarkStart w:id="8" w:name="_Toc127864146"/>
      <w:r w:rsidRPr="00267D5B">
        <w:rPr>
          <w:rFonts w:ascii="Times New Roman" w:hAnsi="Times New Roman"/>
          <w:b w:val="0"/>
          <w:bCs w:val="0"/>
          <w:i/>
          <w:color w:val="0000FF"/>
        </w:rPr>
        <w:t>Caso de uso responsável por baixar o link inserido pelo usuário</w:t>
      </w:r>
      <w:r w:rsidR="00785086">
        <w:rPr>
          <w:rFonts w:ascii="Times New Roman" w:hAnsi="Times New Roman"/>
          <w:b w:val="0"/>
          <w:bCs w:val="0"/>
          <w:i/>
          <w:color w:val="0000FF"/>
        </w:rPr>
        <w:t>.</w:t>
      </w:r>
    </w:p>
    <w:p w14:paraId="62EBF3C5" w14:textId="77777777" w:rsidR="00C4188B" w:rsidRPr="00C4188B" w:rsidRDefault="00C4188B" w:rsidP="00C4188B">
      <w:pPr>
        <w:rPr>
          <w:lang w:val="fr-FR"/>
        </w:rPr>
      </w:pPr>
    </w:p>
    <w:p w14:paraId="55D7B6BE" w14:textId="77777777" w:rsidR="00962D70" w:rsidRDefault="00962D70">
      <w:pPr>
        <w:pStyle w:val="Ttulo2"/>
        <w:widowControl/>
        <w:ind w:firstLine="414"/>
        <w:rPr>
          <w:lang w:val="fr-FR"/>
        </w:rPr>
      </w:pPr>
      <w:r>
        <w:rPr>
          <w:lang w:val="pt-BR"/>
        </w:rPr>
        <w:t>Fluxo Básico</w:t>
      </w:r>
      <w:bookmarkEnd w:id="6"/>
      <w:bookmarkEnd w:id="7"/>
      <w:bookmarkEnd w:id="8"/>
      <w:r>
        <w:rPr>
          <w:lang w:val="fr-FR"/>
        </w:rPr>
        <w:t xml:space="preserve"> </w:t>
      </w:r>
    </w:p>
    <w:p w14:paraId="16F76ADA" w14:textId="77777777" w:rsidR="00C4188B" w:rsidRPr="00C4188B" w:rsidRDefault="00C4188B" w:rsidP="00C4188B">
      <w:pPr>
        <w:pStyle w:val="Corpodetexto"/>
        <w:rPr>
          <w:i/>
          <w:color w:val="0000FF"/>
          <w:lang w:val="pt-BR"/>
        </w:rPr>
      </w:pPr>
      <w:r w:rsidRPr="00C4188B">
        <w:rPr>
          <w:i/>
          <w:color w:val="0000FF"/>
          <w:lang w:val="pt-BR"/>
        </w:rPr>
        <w:t>Fluxo Básico:</w:t>
      </w:r>
    </w:p>
    <w:p w14:paraId="705A4036" w14:textId="77777777" w:rsidR="00C4188B" w:rsidRPr="00C4188B" w:rsidRDefault="00C4188B" w:rsidP="00C4188B">
      <w:pPr>
        <w:pStyle w:val="Corpodetexto"/>
        <w:rPr>
          <w:i/>
          <w:color w:val="0000FF"/>
          <w:lang w:val="pt-BR"/>
        </w:rPr>
      </w:pPr>
      <w:r w:rsidRPr="00C4188B">
        <w:rPr>
          <w:i/>
          <w:color w:val="0000FF"/>
          <w:lang w:val="pt-BR"/>
        </w:rPr>
        <w:t>1. Sistema mostra na tela mensagem de boas-vindas;</w:t>
      </w:r>
    </w:p>
    <w:p w14:paraId="3317138F" w14:textId="184A68E2" w:rsidR="00C4188B" w:rsidRPr="00C4188B" w:rsidRDefault="00C4188B" w:rsidP="00C4188B">
      <w:pPr>
        <w:pStyle w:val="Corpodetexto"/>
        <w:rPr>
          <w:i/>
          <w:color w:val="0000FF"/>
          <w:lang w:val="pt-BR"/>
        </w:rPr>
      </w:pPr>
      <w:r w:rsidRPr="00C4188B">
        <w:rPr>
          <w:i/>
          <w:color w:val="0000FF"/>
          <w:lang w:val="pt-BR"/>
        </w:rPr>
        <w:t xml:space="preserve">2. </w:t>
      </w:r>
      <w:r w:rsidR="00B25881">
        <w:rPr>
          <w:i/>
          <w:color w:val="0000FF"/>
          <w:lang w:val="pt-BR"/>
        </w:rPr>
        <w:t>Sistema informa que o usuário pode escolher entre baixar um único vídeo</w:t>
      </w:r>
      <w:r w:rsidR="00BB1F63">
        <w:rPr>
          <w:i/>
          <w:color w:val="0000FF"/>
          <w:lang w:val="pt-BR"/>
        </w:rPr>
        <w:t xml:space="preserve">, </w:t>
      </w:r>
      <w:r w:rsidR="00B25881">
        <w:rPr>
          <w:i/>
          <w:color w:val="0000FF"/>
          <w:lang w:val="pt-BR"/>
        </w:rPr>
        <w:t xml:space="preserve">uma </w:t>
      </w:r>
      <w:proofErr w:type="gramStart"/>
      <w:r w:rsidR="00B25881">
        <w:rPr>
          <w:i/>
          <w:color w:val="0000FF"/>
          <w:lang w:val="pt-BR"/>
        </w:rPr>
        <w:t>playlist</w:t>
      </w:r>
      <w:proofErr w:type="gramEnd"/>
      <w:r w:rsidR="00BB1F63">
        <w:rPr>
          <w:i/>
          <w:color w:val="0000FF"/>
          <w:lang w:val="pt-BR"/>
        </w:rPr>
        <w:t xml:space="preserve"> ou deletar um vídeo do banco de dados</w:t>
      </w:r>
      <w:r w:rsidRPr="00C4188B">
        <w:rPr>
          <w:i/>
          <w:color w:val="0000FF"/>
          <w:lang w:val="pt-BR"/>
        </w:rPr>
        <w:t>;</w:t>
      </w:r>
      <w:r w:rsidR="00B25881">
        <w:rPr>
          <w:i/>
          <w:color w:val="0000FF"/>
          <w:lang w:val="pt-BR"/>
        </w:rPr>
        <w:t xml:space="preserve"> [A1]</w:t>
      </w:r>
      <w:r w:rsidR="00BB1F63">
        <w:rPr>
          <w:i/>
          <w:color w:val="0000FF"/>
          <w:lang w:val="pt-BR"/>
        </w:rPr>
        <w:t xml:space="preserve"> [A2]</w:t>
      </w:r>
    </w:p>
    <w:p w14:paraId="75D68C63" w14:textId="66DA614F" w:rsidR="00C4188B" w:rsidRPr="00C4188B" w:rsidRDefault="00C4188B" w:rsidP="00C4188B">
      <w:pPr>
        <w:pStyle w:val="Corpodetexto"/>
        <w:rPr>
          <w:i/>
          <w:color w:val="0000FF"/>
          <w:lang w:val="pt-BR"/>
        </w:rPr>
      </w:pPr>
      <w:r w:rsidRPr="00C4188B">
        <w:rPr>
          <w:i/>
          <w:color w:val="0000FF"/>
          <w:lang w:val="pt-BR"/>
        </w:rPr>
        <w:t xml:space="preserve">3. </w:t>
      </w:r>
      <w:r w:rsidR="00B25881">
        <w:rPr>
          <w:i/>
          <w:color w:val="0000FF"/>
          <w:lang w:val="pt-BR"/>
        </w:rPr>
        <w:t xml:space="preserve">Usuário escolhe digitando 1 para vídeo único ou 2 para </w:t>
      </w:r>
      <w:proofErr w:type="gramStart"/>
      <w:r w:rsidR="00B25881">
        <w:rPr>
          <w:i/>
          <w:color w:val="0000FF"/>
          <w:lang w:val="pt-BR"/>
        </w:rPr>
        <w:t>playlist</w:t>
      </w:r>
      <w:proofErr w:type="gramEnd"/>
      <w:r w:rsidR="00B25881">
        <w:rPr>
          <w:i/>
          <w:color w:val="0000FF"/>
          <w:lang w:val="pt-BR"/>
        </w:rPr>
        <w:t>;</w:t>
      </w:r>
    </w:p>
    <w:p w14:paraId="0001F765" w14:textId="5DE58CA3" w:rsidR="00C4188B" w:rsidRPr="00C4188B" w:rsidRDefault="00C4188B" w:rsidP="00C4188B">
      <w:pPr>
        <w:pStyle w:val="Corpodetexto"/>
        <w:rPr>
          <w:i/>
          <w:color w:val="0000FF"/>
          <w:lang w:val="pt-BR"/>
        </w:rPr>
      </w:pPr>
      <w:r w:rsidRPr="00C4188B">
        <w:rPr>
          <w:i/>
          <w:color w:val="0000FF"/>
          <w:lang w:val="pt-BR"/>
        </w:rPr>
        <w:t xml:space="preserve">4. </w:t>
      </w:r>
      <w:r w:rsidR="00B25881">
        <w:rPr>
          <w:i/>
          <w:color w:val="0000FF"/>
          <w:lang w:val="pt-BR"/>
        </w:rPr>
        <w:t>Sistema pede que usuário escolha a qualidade do vídeo que será baixado. 1 para baixa qualidade e 2 para alta qualidade; [A</w:t>
      </w:r>
      <w:r w:rsidR="00BB1F63">
        <w:rPr>
          <w:i/>
          <w:color w:val="0000FF"/>
          <w:lang w:val="pt-BR"/>
        </w:rPr>
        <w:t>3</w:t>
      </w:r>
      <w:r w:rsidR="00B25881">
        <w:rPr>
          <w:i/>
          <w:color w:val="0000FF"/>
          <w:lang w:val="pt-BR"/>
        </w:rPr>
        <w:t>]</w:t>
      </w:r>
    </w:p>
    <w:p w14:paraId="46AA0ABC" w14:textId="6ED4BCD2" w:rsidR="00C4188B" w:rsidRPr="00C4188B" w:rsidRDefault="00C4188B" w:rsidP="00C4188B">
      <w:pPr>
        <w:pStyle w:val="Corpodetexto"/>
        <w:rPr>
          <w:i/>
          <w:color w:val="0000FF"/>
          <w:lang w:val="pt-BR"/>
        </w:rPr>
      </w:pPr>
      <w:r w:rsidRPr="00C4188B">
        <w:rPr>
          <w:i/>
          <w:color w:val="0000FF"/>
          <w:lang w:val="pt-BR"/>
        </w:rPr>
        <w:t xml:space="preserve">5. </w:t>
      </w:r>
      <w:r w:rsidR="00B25881">
        <w:rPr>
          <w:i/>
          <w:color w:val="0000FF"/>
          <w:lang w:val="pt-BR"/>
        </w:rPr>
        <w:t>Usuário informa a qualidade do arquivo a ser baixado;</w:t>
      </w:r>
    </w:p>
    <w:p w14:paraId="4BAC11DE" w14:textId="47CED32B" w:rsidR="00C4188B" w:rsidRPr="00C4188B" w:rsidRDefault="00C4188B" w:rsidP="00C4188B">
      <w:pPr>
        <w:pStyle w:val="Corpodetexto"/>
        <w:rPr>
          <w:i/>
          <w:color w:val="0000FF"/>
          <w:lang w:val="pt-BR"/>
        </w:rPr>
      </w:pPr>
      <w:r w:rsidRPr="00C4188B">
        <w:rPr>
          <w:i/>
          <w:color w:val="0000FF"/>
          <w:lang w:val="pt-BR"/>
        </w:rPr>
        <w:t xml:space="preserve">6. </w:t>
      </w:r>
      <w:r w:rsidR="00B25881">
        <w:rPr>
          <w:i/>
          <w:color w:val="0000FF"/>
          <w:lang w:val="pt-BR"/>
        </w:rPr>
        <w:t>Sistema pede que usuário informe o link do vídeo</w:t>
      </w:r>
      <w:r w:rsidR="00683398">
        <w:rPr>
          <w:i/>
          <w:color w:val="0000FF"/>
          <w:lang w:val="pt-BR"/>
        </w:rPr>
        <w:t xml:space="preserve"> do youtube ou que digite 0 para sair</w:t>
      </w:r>
      <w:r w:rsidR="00B25881">
        <w:rPr>
          <w:i/>
          <w:color w:val="0000FF"/>
          <w:lang w:val="pt-BR"/>
        </w:rPr>
        <w:t>; [A</w:t>
      </w:r>
      <w:r w:rsidR="00BB1F63">
        <w:rPr>
          <w:i/>
          <w:color w:val="0000FF"/>
          <w:lang w:val="pt-BR"/>
        </w:rPr>
        <w:t>4</w:t>
      </w:r>
      <w:r w:rsidR="00B25881">
        <w:rPr>
          <w:i/>
          <w:color w:val="0000FF"/>
          <w:lang w:val="pt-BR"/>
        </w:rPr>
        <w:t>]</w:t>
      </w:r>
    </w:p>
    <w:p w14:paraId="47CE848F" w14:textId="2C520BBC" w:rsidR="00C4188B" w:rsidRPr="00C4188B" w:rsidRDefault="00C4188B" w:rsidP="00C4188B">
      <w:pPr>
        <w:pStyle w:val="Corpodetexto"/>
        <w:rPr>
          <w:i/>
          <w:color w:val="0000FF"/>
          <w:lang w:val="pt-BR"/>
        </w:rPr>
      </w:pPr>
      <w:r w:rsidRPr="00C4188B">
        <w:rPr>
          <w:i/>
          <w:color w:val="0000FF"/>
          <w:lang w:val="pt-BR"/>
        </w:rPr>
        <w:t xml:space="preserve">7. Sistema </w:t>
      </w:r>
      <w:r w:rsidR="00B25881">
        <w:rPr>
          <w:i/>
          <w:color w:val="0000FF"/>
          <w:lang w:val="pt-BR"/>
        </w:rPr>
        <w:t>baixa o vídeo do youtube</w:t>
      </w:r>
      <w:r w:rsidRPr="00C4188B">
        <w:rPr>
          <w:i/>
          <w:color w:val="0000FF"/>
          <w:lang w:val="pt-BR"/>
        </w:rPr>
        <w:t>;</w:t>
      </w:r>
    </w:p>
    <w:p w14:paraId="2A66059A" w14:textId="6110163B" w:rsidR="00C4188B" w:rsidRPr="00C4188B" w:rsidRDefault="00C4188B" w:rsidP="00C4188B">
      <w:pPr>
        <w:pStyle w:val="Corpodetexto"/>
        <w:rPr>
          <w:i/>
          <w:color w:val="0000FF"/>
          <w:lang w:val="pt-BR"/>
        </w:rPr>
      </w:pPr>
      <w:r w:rsidRPr="00C4188B">
        <w:rPr>
          <w:i/>
          <w:color w:val="0000FF"/>
          <w:lang w:val="pt-BR"/>
        </w:rPr>
        <w:t xml:space="preserve">8. Sistema </w:t>
      </w:r>
      <w:r w:rsidR="00B25881">
        <w:rPr>
          <w:i/>
          <w:color w:val="0000FF"/>
          <w:lang w:val="pt-BR"/>
        </w:rPr>
        <w:t>converte o vídeo do youtube de MP4 para MP3;</w:t>
      </w:r>
    </w:p>
    <w:p w14:paraId="3D64600C" w14:textId="56EEC13A" w:rsidR="00C4188B" w:rsidRPr="00C4188B" w:rsidRDefault="00C4188B" w:rsidP="00C4188B">
      <w:pPr>
        <w:pStyle w:val="Corpodetexto"/>
        <w:rPr>
          <w:i/>
          <w:color w:val="0000FF"/>
          <w:lang w:val="pt-BR"/>
        </w:rPr>
      </w:pPr>
      <w:r w:rsidRPr="00C4188B">
        <w:rPr>
          <w:i/>
          <w:color w:val="0000FF"/>
          <w:lang w:val="pt-BR"/>
        </w:rPr>
        <w:t xml:space="preserve">9. Sistema </w:t>
      </w:r>
      <w:r w:rsidR="00B25881">
        <w:rPr>
          <w:i/>
          <w:color w:val="0000FF"/>
          <w:lang w:val="pt-BR"/>
        </w:rPr>
        <w:t xml:space="preserve">registra arquivo MP3 com id, nome e </w:t>
      </w:r>
      <w:r w:rsidR="00683398">
        <w:rPr>
          <w:i/>
          <w:color w:val="0000FF"/>
          <w:lang w:val="pt-BR"/>
        </w:rPr>
        <w:t>arquivo no banco de dados;</w:t>
      </w:r>
    </w:p>
    <w:p w14:paraId="40D42C36" w14:textId="534882A6" w:rsidR="00C4188B" w:rsidRPr="00C4188B" w:rsidRDefault="00C4188B" w:rsidP="00C4188B">
      <w:pPr>
        <w:pStyle w:val="Corpodetexto"/>
        <w:rPr>
          <w:i/>
          <w:color w:val="0000FF"/>
          <w:lang w:val="pt-BR"/>
        </w:rPr>
      </w:pPr>
      <w:r w:rsidRPr="00C4188B">
        <w:rPr>
          <w:i/>
          <w:color w:val="0000FF"/>
          <w:lang w:val="pt-BR"/>
        </w:rPr>
        <w:t xml:space="preserve">10. Sistema </w:t>
      </w:r>
      <w:r w:rsidR="00683398">
        <w:rPr>
          <w:i/>
          <w:color w:val="0000FF"/>
          <w:lang w:val="pt-BR"/>
        </w:rPr>
        <w:t>informe que o vídeo foi baixado e o caminho onde pode ser encontrado;</w:t>
      </w:r>
    </w:p>
    <w:p w14:paraId="4EF42E4A" w14:textId="4CAAE60E" w:rsidR="00C4188B" w:rsidRPr="00C4188B" w:rsidRDefault="00C4188B" w:rsidP="00C4188B">
      <w:pPr>
        <w:pStyle w:val="Corpodetexto"/>
        <w:rPr>
          <w:lang w:val="pt-BR"/>
        </w:rPr>
      </w:pPr>
      <w:r w:rsidRPr="00C4188B">
        <w:rPr>
          <w:i/>
          <w:color w:val="0000FF"/>
          <w:lang w:val="pt-BR"/>
        </w:rPr>
        <w:t>1</w:t>
      </w:r>
      <w:r w:rsidR="00683398">
        <w:rPr>
          <w:i/>
          <w:color w:val="0000FF"/>
          <w:lang w:val="pt-BR"/>
        </w:rPr>
        <w:t>1</w:t>
      </w:r>
      <w:r w:rsidRPr="00C4188B">
        <w:rPr>
          <w:i/>
          <w:color w:val="0000FF"/>
          <w:lang w:val="pt-BR"/>
        </w:rPr>
        <w:t>. Fim do fluxo básico.</w:t>
      </w:r>
    </w:p>
    <w:p w14:paraId="28C03930" w14:textId="77777777" w:rsidR="00962D70" w:rsidRDefault="00962D70">
      <w:pPr>
        <w:pStyle w:val="Ttulo2"/>
        <w:widowControl/>
        <w:ind w:firstLine="414"/>
        <w:rPr>
          <w:lang w:val="fr-FR"/>
        </w:rPr>
      </w:pPr>
      <w:bookmarkStart w:id="9" w:name="_Toc425054507"/>
      <w:bookmarkStart w:id="10" w:name="_Toc423410241"/>
      <w:bookmarkStart w:id="11" w:name="_Toc127864147"/>
      <w:r>
        <w:rPr>
          <w:lang w:val="pt-BR"/>
        </w:rPr>
        <w:t>Fluxos Alternativos</w:t>
      </w:r>
      <w:bookmarkEnd w:id="9"/>
      <w:bookmarkEnd w:id="10"/>
      <w:bookmarkEnd w:id="11"/>
    </w:p>
    <w:p w14:paraId="556E892B" w14:textId="64242DDB" w:rsidR="00962D70" w:rsidRDefault="00962D70">
      <w:pPr>
        <w:pStyle w:val="Ttulo3"/>
        <w:widowControl/>
        <w:ind w:firstLine="1418"/>
        <w:rPr>
          <w:lang w:val="fr-FR"/>
        </w:rPr>
      </w:pPr>
      <w:bookmarkStart w:id="12" w:name="_Toc425054508"/>
      <w:bookmarkStart w:id="13" w:name="_Toc423410242"/>
      <w:bookmarkStart w:id="14" w:name="_Toc127864148"/>
      <w:r>
        <w:rPr>
          <w:lang w:val="pt-BR"/>
        </w:rPr>
        <w:t>4.</w:t>
      </w:r>
      <w:r w:rsidR="00D65FC9">
        <w:rPr>
          <w:lang w:val="pt-BR"/>
        </w:rPr>
        <w:t>3</w:t>
      </w:r>
      <w:r>
        <w:rPr>
          <w:lang w:val="pt-BR"/>
        </w:rPr>
        <w:t xml:space="preserve">.1. &lt; </w:t>
      </w:r>
      <w:r w:rsidR="00B91675" w:rsidRPr="00B91675">
        <w:rPr>
          <w:lang w:val="pt-BR"/>
        </w:rPr>
        <w:t xml:space="preserve">[A1] </w:t>
      </w:r>
      <w:r w:rsidR="00B91675" w:rsidRPr="0032134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Usuário digita </w:t>
      </w:r>
      <w:r w:rsidR="00B2588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outros caracteres que não </w:t>
      </w:r>
      <w:r w:rsidR="006833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 ou 2</w:t>
      </w:r>
      <w:bookmarkEnd w:id="12"/>
      <w:bookmarkEnd w:id="13"/>
      <w:bookmarkEnd w:id="14"/>
    </w:p>
    <w:p w14:paraId="2946DB82" w14:textId="7CD9AB36" w:rsidR="00D65FC9" w:rsidRDefault="00B91675" w:rsidP="00B25881">
      <w:pPr>
        <w:pStyle w:val="Corpodetexto"/>
        <w:ind w:left="1418" w:firstLine="22"/>
        <w:rPr>
          <w:i/>
          <w:color w:val="0000FF"/>
          <w:lang w:val="pt-BR"/>
        </w:rPr>
      </w:pPr>
      <w:r w:rsidRPr="009F33E8">
        <w:rPr>
          <w:i/>
          <w:color w:val="0000FF"/>
          <w:lang w:val="pt-BR"/>
        </w:rPr>
        <w:t>1</w:t>
      </w:r>
      <w:r w:rsidRPr="00B91675">
        <w:rPr>
          <w:i/>
          <w:color w:val="0000FF"/>
          <w:lang w:val="pt-BR"/>
        </w:rPr>
        <w:t xml:space="preserve">. </w:t>
      </w:r>
      <w:r w:rsidR="00683398">
        <w:rPr>
          <w:i/>
          <w:color w:val="0000FF"/>
          <w:lang w:val="pt-BR"/>
        </w:rPr>
        <w:t>Sistema mostra em tela mensagem “Comando não encontrado.”;</w:t>
      </w:r>
      <w:r w:rsidRPr="00B91675">
        <w:rPr>
          <w:i/>
          <w:color w:val="0000FF"/>
          <w:lang w:val="pt-BR"/>
        </w:rPr>
        <w:br/>
        <w:t xml:space="preserve">2. Fluxo retorna ao fluxo básico na linha </w:t>
      </w:r>
      <w:r w:rsidR="00683398">
        <w:rPr>
          <w:i/>
          <w:color w:val="0000FF"/>
          <w:lang w:val="pt-BR"/>
        </w:rPr>
        <w:t>2</w:t>
      </w:r>
      <w:r w:rsidRPr="00B91675">
        <w:rPr>
          <w:i/>
          <w:color w:val="0000FF"/>
          <w:lang w:val="pt-BR"/>
        </w:rPr>
        <w:t>.</w:t>
      </w:r>
    </w:p>
    <w:p w14:paraId="2EF844C0" w14:textId="1B254007" w:rsidR="00683398" w:rsidRDefault="00683398" w:rsidP="00683398">
      <w:pPr>
        <w:pStyle w:val="Ttulo3"/>
        <w:widowControl/>
        <w:ind w:firstLine="1418"/>
        <w:rPr>
          <w:lang w:val="fr-FR"/>
        </w:rPr>
      </w:pPr>
      <w:r>
        <w:rPr>
          <w:lang w:val="pt-BR"/>
        </w:rPr>
        <w:lastRenderedPageBreak/>
        <w:t>4.3.</w:t>
      </w:r>
      <w:r w:rsidR="00532E07">
        <w:rPr>
          <w:lang w:val="pt-BR"/>
        </w:rPr>
        <w:t>2</w:t>
      </w:r>
      <w:r>
        <w:rPr>
          <w:lang w:val="pt-BR"/>
        </w:rPr>
        <w:t xml:space="preserve">. &lt; </w:t>
      </w:r>
      <w:r w:rsidRPr="00B91675">
        <w:rPr>
          <w:lang w:val="pt-BR"/>
        </w:rPr>
        <w:t>[A</w:t>
      </w:r>
      <w:r>
        <w:rPr>
          <w:lang w:val="pt-BR"/>
        </w:rPr>
        <w:t>2</w:t>
      </w:r>
      <w:r w:rsidRPr="00B91675">
        <w:rPr>
          <w:lang w:val="pt-BR"/>
        </w:rPr>
        <w:t xml:space="preserve">] </w:t>
      </w:r>
      <w:r w:rsidR="00BB1F6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Usuário digita Código que não existe no banco de dados</w:t>
      </w:r>
    </w:p>
    <w:p w14:paraId="0A001202" w14:textId="5791265B" w:rsidR="00BB1F63" w:rsidRPr="00683398" w:rsidRDefault="00BB1F63" w:rsidP="00BB1F63">
      <w:pPr>
        <w:pStyle w:val="Corpodetexto"/>
        <w:ind w:left="1418" w:firstLine="22"/>
        <w:rPr>
          <w:i/>
          <w:color w:val="0000FF"/>
          <w:lang w:val="pt-BR"/>
        </w:rPr>
      </w:pPr>
      <w:r w:rsidRPr="009F33E8">
        <w:rPr>
          <w:i/>
          <w:color w:val="0000FF"/>
          <w:lang w:val="pt-BR"/>
        </w:rPr>
        <w:t>1</w:t>
      </w:r>
      <w:r w:rsidRPr="00B91675">
        <w:rPr>
          <w:i/>
          <w:color w:val="0000FF"/>
          <w:lang w:val="pt-BR"/>
        </w:rPr>
        <w:t xml:space="preserve">. </w:t>
      </w:r>
      <w:r w:rsidR="0090219F">
        <w:rPr>
          <w:i/>
          <w:color w:val="0000FF"/>
          <w:lang w:val="pt-BR"/>
        </w:rPr>
        <w:t xml:space="preserve">Sistema retorna </w:t>
      </w:r>
      <w:r w:rsidR="005863B2">
        <w:rPr>
          <w:i/>
          <w:color w:val="0000FF"/>
          <w:lang w:val="pt-BR"/>
        </w:rPr>
        <w:t xml:space="preserve">mensagem em tela: </w:t>
      </w:r>
      <w:r w:rsidR="005863B2" w:rsidRPr="005863B2">
        <w:rPr>
          <w:i/>
          <w:color w:val="0000FF"/>
          <w:lang w:val="pt-BR"/>
        </w:rPr>
        <w:t>"Código não encontrado. Digite um código existente</w:t>
      </w:r>
      <w:r w:rsidR="005863B2">
        <w:rPr>
          <w:i/>
          <w:color w:val="0000FF"/>
          <w:lang w:val="pt-BR"/>
        </w:rPr>
        <w:t>.</w:t>
      </w:r>
      <w:r w:rsidR="005863B2" w:rsidRPr="005863B2">
        <w:rPr>
          <w:i/>
          <w:color w:val="0000FF"/>
          <w:lang w:val="pt-BR"/>
        </w:rPr>
        <w:t>"</w:t>
      </w:r>
      <w:r w:rsidRPr="00B91675">
        <w:rPr>
          <w:i/>
          <w:color w:val="0000FF"/>
          <w:lang w:val="pt-BR"/>
        </w:rPr>
        <w:br/>
        <w:t xml:space="preserve">2. Fluxo retorna ao fluxo básico na linha </w:t>
      </w:r>
      <w:r>
        <w:rPr>
          <w:i/>
          <w:color w:val="0000FF"/>
          <w:lang w:val="pt-BR"/>
        </w:rPr>
        <w:t>2</w:t>
      </w:r>
      <w:r w:rsidRPr="00B91675">
        <w:rPr>
          <w:i/>
          <w:color w:val="0000FF"/>
          <w:lang w:val="pt-BR"/>
        </w:rPr>
        <w:t>.</w:t>
      </w:r>
    </w:p>
    <w:p w14:paraId="2234B13B" w14:textId="19BA0122" w:rsidR="00BB1F63" w:rsidRDefault="00BB1F63" w:rsidP="00BB1F63">
      <w:pPr>
        <w:pStyle w:val="Ttulo3"/>
        <w:widowControl/>
        <w:ind w:firstLine="1418"/>
        <w:rPr>
          <w:lang w:val="fr-FR"/>
        </w:rPr>
      </w:pPr>
      <w:r>
        <w:rPr>
          <w:lang w:val="pt-BR"/>
        </w:rPr>
        <w:t>4.3</w:t>
      </w:r>
      <w:r>
        <w:rPr>
          <w:lang w:val="pt-BR"/>
        </w:rPr>
        <w:t>.3</w:t>
      </w:r>
      <w:r>
        <w:rPr>
          <w:lang w:val="pt-BR"/>
        </w:rPr>
        <w:t xml:space="preserve"> &lt; </w:t>
      </w:r>
      <w:r w:rsidRPr="00B91675">
        <w:rPr>
          <w:lang w:val="pt-BR"/>
        </w:rPr>
        <w:t>[A</w:t>
      </w:r>
      <w:r>
        <w:rPr>
          <w:lang w:val="pt-BR"/>
        </w:rPr>
        <w:t>3</w:t>
      </w:r>
      <w:r w:rsidRPr="00B91675">
        <w:rPr>
          <w:lang w:val="pt-BR"/>
        </w:rPr>
        <w:t xml:space="preserve">] </w:t>
      </w:r>
      <w:r w:rsidRPr="0032134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Usuário digita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outros caracteres que não 1 ou 2</w:t>
      </w:r>
    </w:p>
    <w:p w14:paraId="3300010A" w14:textId="56E83B7A" w:rsidR="00BB1F63" w:rsidRDefault="00BB1F63" w:rsidP="00BB1F63">
      <w:pPr>
        <w:pStyle w:val="Corpodetexto"/>
        <w:ind w:left="1418" w:firstLine="22"/>
        <w:rPr>
          <w:i/>
          <w:color w:val="0000FF"/>
          <w:lang w:val="pt-BR"/>
        </w:rPr>
      </w:pPr>
      <w:r w:rsidRPr="009F33E8">
        <w:rPr>
          <w:i/>
          <w:color w:val="0000FF"/>
          <w:lang w:val="pt-BR"/>
        </w:rPr>
        <w:t>1</w:t>
      </w:r>
      <w:r w:rsidRPr="00B91675">
        <w:rPr>
          <w:i/>
          <w:color w:val="0000FF"/>
          <w:lang w:val="pt-BR"/>
        </w:rPr>
        <w:t xml:space="preserve">. </w:t>
      </w:r>
      <w:r>
        <w:rPr>
          <w:i/>
          <w:color w:val="0000FF"/>
          <w:lang w:val="pt-BR"/>
        </w:rPr>
        <w:t>Sistema mostra em tela mensagem “Comando não encontrado.”;</w:t>
      </w:r>
      <w:r w:rsidRPr="00B91675">
        <w:rPr>
          <w:i/>
          <w:color w:val="0000FF"/>
          <w:lang w:val="pt-BR"/>
        </w:rPr>
        <w:br/>
        <w:t xml:space="preserve">2. Fluxo retorna ao fluxo básico na linha </w:t>
      </w:r>
      <w:r>
        <w:rPr>
          <w:i/>
          <w:color w:val="0000FF"/>
          <w:lang w:val="pt-BR"/>
        </w:rPr>
        <w:t>4</w:t>
      </w:r>
      <w:r>
        <w:rPr>
          <w:i/>
          <w:color w:val="0000FF"/>
          <w:lang w:val="pt-BR"/>
        </w:rPr>
        <w:t>.</w:t>
      </w:r>
    </w:p>
    <w:p w14:paraId="1A2C50CD" w14:textId="16FF5F0E" w:rsidR="00683398" w:rsidRDefault="00683398" w:rsidP="00683398">
      <w:pPr>
        <w:pStyle w:val="Ttulo3"/>
        <w:widowControl/>
        <w:ind w:left="1440"/>
        <w:rPr>
          <w:lang w:val="fr-FR"/>
        </w:rPr>
      </w:pPr>
      <w:r>
        <w:rPr>
          <w:lang w:val="pt-BR"/>
        </w:rPr>
        <w:t>4.3</w:t>
      </w:r>
      <w:r w:rsidR="00BB1F63">
        <w:rPr>
          <w:lang w:val="pt-BR"/>
        </w:rPr>
        <w:t>.4</w:t>
      </w:r>
      <w:r>
        <w:rPr>
          <w:lang w:val="pt-BR"/>
        </w:rPr>
        <w:t xml:space="preserve">. &lt; </w:t>
      </w:r>
      <w:r w:rsidRPr="00B91675">
        <w:rPr>
          <w:lang w:val="pt-BR"/>
        </w:rPr>
        <w:t>[A</w:t>
      </w:r>
      <w:r w:rsidR="00BB1F63">
        <w:rPr>
          <w:lang w:val="pt-BR"/>
        </w:rPr>
        <w:t>4</w:t>
      </w:r>
      <w:r w:rsidRPr="00B91675">
        <w:rPr>
          <w:lang w:val="pt-BR"/>
        </w:rPr>
        <w:t xml:space="preserve">] </w:t>
      </w:r>
      <w:r w:rsidRPr="0032134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Usuário digita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outros caracteres que não um link do youtube ou o número 0</w:t>
      </w:r>
      <w:r>
        <w:rPr>
          <w:lang w:val="pt-BR"/>
        </w:rPr>
        <w:t>&gt;</w:t>
      </w:r>
    </w:p>
    <w:p w14:paraId="5997CC1D" w14:textId="61746954" w:rsidR="00D65FC9" w:rsidRPr="00683398" w:rsidRDefault="00683398" w:rsidP="00683398">
      <w:pPr>
        <w:pStyle w:val="Corpodetexto"/>
        <w:ind w:left="1418" w:firstLine="22"/>
        <w:rPr>
          <w:i/>
          <w:color w:val="0000FF"/>
          <w:lang w:val="pt-BR"/>
        </w:rPr>
      </w:pPr>
      <w:r w:rsidRPr="009F33E8">
        <w:rPr>
          <w:i/>
          <w:color w:val="0000FF"/>
          <w:lang w:val="pt-BR"/>
        </w:rPr>
        <w:t>1</w:t>
      </w:r>
      <w:r w:rsidRPr="00B91675">
        <w:rPr>
          <w:i/>
          <w:color w:val="0000FF"/>
          <w:lang w:val="pt-BR"/>
        </w:rPr>
        <w:t xml:space="preserve">. </w:t>
      </w:r>
      <w:r>
        <w:rPr>
          <w:i/>
          <w:color w:val="0000FF"/>
          <w:lang w:val="pt-BR"/>
        </w:rPr>
        <w:t>Exceção lançada</w:t>
      </w:r>
      <w:r w:rsidRPr="00B91675">
        <w:rPr>
          <w:i/>
          <w:color w:val="0000FF"/>
          <w:lang w:val="pt-BR"/>
        </w:rPr>
        <w:t>;</w:t>
      </w:r>
      <w:r w:rsidRPr="00B91675">
        <w:rPr>
          <w:i/>
          <w:color w:val="0000FF"/>
          <w:lang w:val="pt-BR"/>
        </w:rPr>
        <w:br/>
        <w:t xml:space="preserve">2. Fluxo retorna ao fluxo básico na linha </w:t>
      </w:r>
      <w:r>
        <w:rPr>
          <w:i/>
          <w:color w:val="0000FF"/>
          <w:lang w:val="pt-BR"/>
        </w:rPr>
        <w:t>6</w:t>
      </w:r>
      <w:r w:rsidRPr="00B91675">
        <w:rPr>
          <w:i/>
          <w:color w:val="0000FF"/>
          <w:lang w:val="pt-BR"/>
        </w:rPr>
        <w:t>.</w:t>
      </w:r>
    </w:p>
    <w:p w14:paraId="110FFD37" w14:textId="77777777" w:rsidR="00962D70" w:rsidRDefault="00962D70"/>
    <w:p w14:paraId="2E7D3891" w14:textId="77777777" w:rsidR="00962D70" w:rsidRDefault="00A70CA3" w:rsidP="00A70CA3">
      <w:pPr>
        <w:pStyle w:val="Ttulo1"/>
        <w:widowControl/>
        <w:numPr>
          <w:ilvl w:val="1"/>
          <w:numId w:val="1"/>
        </w:numPr>
        <w:ind w:left="1080" w:hanging="360"/>
        <w:rPr>
          <w:sz w:val="24"/>
        </w:rPr>
      </w:pPr>
      <w:bookmarkStart w:id="15" w:name="_Toc425054512"/>
      <w:bookmarkStart w:id="16" w:name="_Toc423410253"/>
      <w:bookmarkStart w:id="17" w:name="_Toc127864151"/>
      <w:r>
        <w:rPr>
          <w:sz w:val="24"/>
          <w:lang w:val="pt-BR"/>
        </w:rPr>
        <w:t xml:space="preserve">. </w:t>
      </w:r>
      <w:r w:rsidR="00962D70">
        <w:rPr>
          <w:sz w:val="24"/>
          <w:lang w:val="pt-BR"/>
        </w:rPr>
        <w:t>Pré-condições</w:t>
      </w:r>
      <w:bookmarkEnd w:id="15"/>
      <w:bookmarkEnd w:id="16"/>
      <w:bookmarkEnd w:id="17"/>
    </w:p>
    <w:p w14:paraId="141C5E99" w14:textId="77777777" w:rsidR="00962D70" w:rsidRDefault="004E4457">
      <w:pPr>
        <w:pStyle w:val="InfoBlue"/>
      </w:pPr>
      <w:r>
        <w:t>Não se aplica.</w:t>
      </w:r>
    </w:p>
    <w:p w14:paraId="7F877F50" w14:textId="77777777" w:rsidR="00962D70" w:rsidRDefault="00962D70" w:rsidP="00A70CA3">
      <w:pPr>
        <w:pStyle w:val="Ttulo1"/>
        <w:widowControl/>
        <w:numPr>
          <w:ilvl w:val="1"/>
          <w:numId w:val="26"/>
        </w:numPr>
        <w:ind w:left="1276" w:hanging="567"/>
        <w:rPr>
          <w:sz w:val="24"/>
        </w:rPr>
      </w:pPr>
      <w:bookmarkStart w:id="18" w:name="_Toc425054514"/>
      <w:bookmarkStart w:id="19" w:name="_Toc423410255"/>
      <w:bookmarkStart w:id="20" w:name="_Toc127864152"/>
      <w:r>
        <w:rPr>
          <w:sz w:val="24"/>
          <w:lang w:val="pt-BR"/>
        </w:rPr>
        <w:t>Pós-condições</w:t>
      </w:r>
      <w:bookmarkEnd w:id="18"/>
      <w:bookmarkEnd w:id="19"/>
      <w:bookmarkEnd w:id="20"/>
    </w:p>
    <w:p w14:paraId="258C3768" w14:textId="0FAF9318" w:rsidR="00962D70" w:rsidRDefault="00224958">
      <w:pPr>
        <w:pStyle w:val="InfoBlue"/>
      </w:pPr>
      <w:r>
        <w:t>Arquivo convertido pode ser encontrado na pasta “arquivos_convertidos”</w:t>
      </w:r>
    </w:p>
    <w:p w14:paraId="6B699379" w14:textId="77777777" w:rsidR="00962D70" w:rsidRDefault="00962D70">
      <w:pPr>
        <w:pStyle w:val="InfoBlue"/>
      </w:pPr>
    </w:p>
    <w:p w14:paraId="480A5D80" w14:textId="77777777" w:rsidR="00A70CA3" w:rsidRDefault="00A70CA3" w:rsidP="00A70CA3">
      <w:pPr>
        <w:pStyle w:val="Ttulo1"/>
        <w:ind w:left="1080" w:hanging="360"/>
      </w:pPr>
      <w:r>
        <w:rPr>
          <w:lang w:val="pt-BR"/>
        </w:rPr>
        <w:t>Modelo Entidade Relacionamento (MER)</w:t>
      </w:r>
    </w:p>
    <w:p w14:paraId="3FE9F23F" w14:textId="6EA3940F" w:rsidR="00A70CA3" w:rsidRPr="00A70CA3" w:rsidRDefault="00224958" w:rsidP="00A70CA3">
      <w:pPr>
        <w:pStyle w:val="Corpodetex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AFEE2A8" wp14:editId="3B70BA30">
            <wp:extent cx="5934075" cy="27051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CA3" w:rsidRPr="00A70CA3">
      <w:headerReference w:type="default" r:id="rId13"/>
      <w:footerReference w:type="default" r:id="rId14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84CC4" w14:textId="77777777" w:rsidR="00A62C76" w:rsidRDefault="00A62C76">
      <w:r>
        <w:separator/>
      </w:r>
    </w:p>
  </w:endnote>
  <w:endnote w:type="continuationSeparator" w:id="0">
    <w:p w14:paraId="264B6BC1" w14:textId="77777777" w:rsidR="00A62C76" w:rsidRDefault="00A62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2D70" w14:paraId="74E21C8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FB9E20" w14:textId="77777777" w:rsidR="00962D70" w:rsidRDefault="00962D70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DF9E56" w14:textId="77777777" w:rsidR="00962D70" w:rsidRDefault="00962D7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7E8978" w14:textId="77777777" w:rsidR="00962D70" w:rsidRDefault="00962D70">
          <w:pPr>
            <w:jc w:val="right"/>
          </w:pPr>
          <w:r>
            <w:rPr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F36515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4E871BC" w14:textId="77777777" w:rsidR="00962D70" w:rsidRDefault="00962D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BC415" w14:textId="77777777" w:rsidR="00A62C76" w:rsidRDefault="00A62C76">
      <w:r>
        <w:separator/>
      </w:r>
    </w:p>
  </w:footnote>
  <w:footnote w:type="continuationSeparator" w:id="0">
    <w:p w14:paraId="416F43EB" w14:textId="77777777" w:rsidR="00A62C76" w:rsidRDefault="00A62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DA15E" w14:textId="77777777" w:rsidR="0046041B" w:rsidRDefault="0046041B">
    <w:pPr>
      <w:rPr>
        <w:sz w:val="24"/>
      </w:rPr>
    </w:pPr>
  </w:p>
  <w:p w14:paraId="741486D6" w14:textId="77777777" w:rsidR="0046041B" w:rsidRDefault="0046041B">
    <w:pPr>
      <w:pBdr>
        <w:top w:val="single" w:sz="6" w:space="1" w:color="auto"/>
      </w:pBdr>
      <w:rPr>
        <w:sz w:val="24"/>
      </w:rPr>
    </w:pPr>
  </w:p>
  <w:p w14:paraId="5285AAF7" w14:textId="77777777" w:rsidR="0046041B" w:rsidRDefault="004604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AFA5E" w14:textId="77777777" w:rsidR="0046041B" w:rsidRDefault="0046041B">
    <w:pPr>
      <w:rPr>
        <w:sz w:val="24"/>
      </w:rPr>
    </w:pPr>
  </w:p>
  <w:p w14:paraId="5003BC98" w14:textId="77777777" w:rsidR="0046041B" w:rsidRDefault="0046041B">
    <w:pPr>
      <w:pBdr>
        <w:top w:val="single" w:sz="6" w:space="1" w:color="auto"/>
      </w:pBdr>
      <w:rPr>
        <w:sz w:val="24"/>
      </w:rPr>
    </w:pPr>
  </w:p>
  <w:p w14:paraId="3A66E1E5" w14:textId="77777777" w:rsidR="0046041B" w:rsidRDefault="0046041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2D70" w14:paraId="343525A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93BD655" w14:textId="42A554B1" w:rsidR="00962D70" w:rsidRDefault="0046041B">
          <w:pPr>
            <w:pStyle w:val="Cabealho"/>
            <w:tabs>
              <w:tab w:val="clear" w:pos="4320"/>
              <w:tab w:val="clear" w:pos="8640"/>
            </w:tabs>
          </w:pPr>
          <w:r>
            <w:t>Youtube Video Converter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741EC6" w14:textId="77777777" w:rsidR="00962D70" w:rsidRDefault="00962D70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962D70" w14:paraId="3B3F8A2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82D8FA8" w14:textId="77777777" w:rsidR="00962D70" w:rsidRDefault="00962D70">
          <w:r>
            <w:t>Relatório Sintético de Modelo de Caso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59FE4A1" w14:textId="47DF26B5" w:rsidR="00962D70" w:rsidRDefault="00962D70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0D5E8A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0D5E8A">
            <w:rPr>
              <w:lang w:val="pt-BR"/>
            </w:rPr>
            <w:t>07</w:t>
          </w:r>
          <w:r>
            <w:rPr>
              <w:lang w:val="pt-BR"/>
            </w:rPr>
            <w:t>/</w:t>
          </w:r>
          <w:r w:rsidR="00C4188B">
            <w:rPr>
              <w:lang w:val="pt-BR"/>
            </w:rPr>
            <w:t>22</w:t>
          </w:r>
          <w:r>
            <w:rPr>
              <w:lang w:val="pt-BR"/>
            </w:rPr>
            <w:t>&gt;</w:t>
          </w:r>
        </w:p>
      </w:tc>
    </w:tr>
    <w:tr w:rsidR="00962D70" w14:paraId="61CDCEAD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B9E253" w14:textId="77777777" w:rsidR="00962D70" w:rsidRDefault="00962D70"/>
      </w:tc>
    </w:tr>
  </w:tbl>
  <w:p w14:paraId="23DE523C" w14:textId="77777777" w:rsidR="00962D70" w:rsidRDefault="00962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7F666B"/>
    <w:multiLevelType w:val="multilevel"/>
    <w:tmpl w:val="EADEE9F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7B1A53"/>
    <w:multiLevelType w:val="multilevel"/>
    <w:tmpl w:val="46660BA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2C1B86"/>
    <w:multiLevelType w:val="multilevel"/>
    <w:tmpl w:val="51BA9E5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40778E2"/>
    <w:multiLevelType w:val="multilevel"/>
    <w:tmpl w:val="9850C6DA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2B63D7"/>
    <w:multiLevelType w:val="multilevel"/>
    <w:tmpl w:val="F036EF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30850053">
    <w:abstractNumId w:val="0"/>
  </w:num>
  <w:num w:numId="2" w16cid:durableId="1351835826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278831973">
    <w:abstractNumId w:val="12"/>
  </w:num>
  <w:num w:numId="4" w16cid:durableId="351809109">
    <w:abstractNumId w:val="24"/>
  </w:num>
  <w:num w:numId="5" w16cid:durableId="690184652">
    <w:abstractNumId w:val="18"/>
  </w:num>
  <w:num w:numId="6" w16cid:durableId="344287592">
    <w:abstractNumId w:val="17"/>
  </w:num>
  <w:num w:numId="7" w16cid:durableId="210483407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092845418">
    <w:abstractNumId w:val="2"/>
  </w:num>
  <w:num w:numId="9" w16cid:durableId="414788163">
    <w:abstractNumId w:val="23"/>
  </w:num>
  <w:num w:numId="10" w16cid:durableId="2034112151">
    <w:abstractNumId w:val="4"/>
  </w:num>
  <w:num w:numId="11" w16cid:durableId="1205824170">
    <w:abstractNumId w:val="13"/>
  </w:num>
  <w:num w:numId="12" w16cid:durableId="1043989413">
    <w:abstractNumId w:val="11"/>
  </w:num>
  <w:num w:numId="13" w16cid:durableId="1886409176">
    <w:abstractNumId w:val="22"/>
  </w:num>
  <w:num w:numId="14" w16cid:durableId="303580317">
    <w:abstractNumId w:val="10"/>
  </w:num>
  <w:num w:numId="15" w16cid:durableId="1976527066">
    <w:abstractNumId w:val="6"/>
  </w:num>
  <w:num w:numId="16" w16cid:durableId="1097097759">
    <w:abstractNumId w:val="20"/>
  </w:num>
  <w:num w:numId="17" w16cid:durableId="396170017">
    <w:abstractNumId w:val="16"/>
  </w:num>
  <w:num w:numId="18" w16cid:durableId="331295688">
    <w:abstractNumId w:val="7"/>
  </w:num>
  <w:num w:numId="19" w16cid:durableId="1650867621">
    <w:abstractNumId w:val="14"/>
  </w:num>
  <w:num w:numId="20" w16cid:durableId="498734996">
    <w:abstractNumId w:val="9"/>
  </w:num>
  <w:num w:numId="21" w16cid:durableId="748237802">
    <w:abstractNumId w:val="19"/>
  </w:num>
  <w:num w:numId="22" w16cid:durableId="1305888217">
    <w:abstractNumId w:val="0"/>
  </w:num>
  <w:num w:numId="23" w16cid:durableId="1767844295">
    <w:abstractNumId w:val="5"/>
  </w:num>
  <w:num w:numId="24" w16cid:durableId="1838572275">
    <w:abstractNumId w:val="8"/>
  </w:num>
  <w:num w:numId="25" w16cid:durableId="1596204594">
    <w:abstractNumId w:val="3"/>
  </w:num>
  <w:num w:numId="26" w16cid:durableId="340744743">
    <w:abstractNumId w:val="15"/>
  </w:num>
  <w:num w:numId="27" w16cid:durableId="7369718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79"/>
    <w:rsid w:val="000D5E8A"/>
    <w:rsid w:val="00142E99"/>
    <w:rsid w:val="00224958"/>
    <w:rsid w:val="00267D5B"/>
    <w:rsid w:val="00286FB4"/>
    <w:rsid w:val="002B591F"/>
    <w:rsid w:val="002F1479"/>
    <w:rsid w:val="0031722D"/>
    <w:rsid w:val="0032134F"/>
    <w:rsid w:val="00340558"/>
    <w:rsid w:val="00406984"/>
    <w:rsid w:val="0046041B"/>
    <w:rsid w:val="00497171"/>
    <w:rsid w:val="004D4D95"/>
    <w:rsid w:val="004E4457"/>
    <w:rsid w:val="00532E07"/>
    <w:rsid w:val="005863B2"/>
    <w:rsid w:val="00683398"/>
    <w:rsid w:val="006A2D71"/>
    <w:rsid w:val="00740DA7"/>
    <w:rsid w:val="00785086"/>
    <w:rsid w:val="007D0ED6"/>
    <w:rsid w:val="00826A14"/>
    <w:rsid w:val="0090219F"/>
    <w:rsid w:val="00962D70"/>
    <w:rsid w:val="009F33E8"/>
    <w:rsid w:val="00A3359F"/>
    <w:rsid w:val="00A62C76"/>
    <w:rsid w:val="00A70CA3"/>
    <w:rsid w:val="00AF28C5"/>
    <w:rsid w:val="00B25881"/>
    <w:rsid w:val="00B91675"/>
    <w:rsid w:val="00BB1F63"/>
    <w:rsid w:val="00C30009"/>
    <w:rsid w:val="00C4188B"/>
    <w:rsid w:val="00C674F3"/>
    <w:rsid w:val="00D65FC9"/>
    <w:rsid w:val="00EA543B"/>
    <w:rsid w:val="00EA7507"/>
    <w:rsid w:val="00F325DC"/>
    <w:rsid w:val="00F36515"/>
    <w:rsid w:val="00FF102D"/>
    <w:rsid w:val="07359ABD"/>
    <w:rsid w:val="4114F805"/>
    <w:rsid w:val="789004A6"/>
    <w:rsid w:val="7E13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FB9A85"/>
  <w15:chartTrackingRefBased/>
  <w15:docId w15:val="{3D040C5D-616B-4C1C-B234-23B472F0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1985"/>
    </w:pPr>
    <w:rPr>
      <w:i/>
      <w:color w:val="0000FF"/>
      <w:lang w:val="pt-BR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MenoPendente">
    <w:name w:val="Unresolved Mention"/>
    <w:uiPriority w:val="99"/>
    <w:semiHidden/>
    <w:unhideWhenUsed/>
    <w:rsid w:val="00EA7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Ana%20Paula\Templates%20RUP\req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C193069E1C9B45B4CB5485E2343A02" ma:contentTypeVersion="10" ma:contentTypeDescription="Crie um novo documento." ma:contentTypeScope="" ma:versionID="f5bd702ba24340d6d8dede0e94ed0ff6">
  <xsd:schema xmlns:xsd="http://www.w3.org/2001/XMLSchema" xmlns:xs="http://www.w3.org/2001/XMLSchema" xmlns:p="http://schemas.microsoft.com/office/2006/metadata/properties" xmlns:ns2="6dd08736-5d9a-40bc-8008-1fbf83afff01" xmlns:ns3="07287d2d-ca72-4268-bbc5-e3333b258f08" targetNamespace="http://schemas.microsoft.com/office/2006/metadata/properties" ma:root="true" ma:fieldsID="bfdd928b942315bcdeebf9d2b7f2b3a4" ns2:_="" ns3:_="">
    <xsd:import namespace="6dd08736-5d9a-40bc-8008-1fbf83afff01"/>
    <xsd:import namespace="07287d2d-ca72-4268-bbc5-e3333b258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08736-5d9a-40bc-8008-1fbf83aff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87d2d-ca72-4268-bbc5-e3333b258f0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7012cd3-df51-45fd-ae1b-f5a90a3d1141}" ma:internalName="TaxCatchAll" ma:showField="CatchAllData" ma:web="07287d2d-ca72-4268-bbc5-e3333b258f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287d2d-ca72-4268-bbc5-e3333b258f08" xsi:nil="true"/>
    <lcf76f155ced4ddcb4097134ff3c332f xmlns="6dd08736-5d9a-40bc-8008-1fbf83afff0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88617C-DCD8-411E-863E-AD4875B17356}"/>
</file>

<file path=customXml/itemProps2.xml><?xml version="1.0" encoding="utf-8"?>
<ds:datastoreItem xmlns:ds="http://schemas.openxmlformats.org/officeDocument/2006/customXml" ds:itemID="{C635DFFC-848A-45AC-A6CC-E809664DCAD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3B001C8-6CB1-43C7-9A5F-096AE511AE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647416-8F76-424E-87F1-8649B49FE386}"/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30</TotalTime>
  <Pages>5</Pages>
  <Words>496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MAYCON PEREIRA RIBEIRO</dc:creator>
  <cp:keywords/>
  <dc:description/>
  <cp:lastModifiedBy>Thiago Lutten</cp:lastModifiedBy>
  <cp:revision>27</cp:revision>
  <dcterms:created xsi:type="dcterms:W3CDTF">2022-05-24T23:26:00Z</dcterms:created>
  <dcterms:modified xsi:type="dcterms:W3CDTF">2022-07-07T19:53:00Z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Membros de TI12N - UC 9</vt:lpwstr>
  </property>
  <property fmtid="{D5CDD505-2E9C-101B-9397-08002B2CF9AE}" pid="3" name="SharedWithUsers">
    <vt:lpwstr>14;#Membros de TI12N - UC 9</vt:lpwstr>
  </property>
  <property fmtid="{D5CDD505-2E9C-101B-9397-08002B2CF9AE}" pid="4" name="ContentTypeId">
    <vt:lpwstr>0x01010055C193069E1C9B45B4CB5485E2343A02</vt:lpwstr>
  </property>
</Properties>
</file>